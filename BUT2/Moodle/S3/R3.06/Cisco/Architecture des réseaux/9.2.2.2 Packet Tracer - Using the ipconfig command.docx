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19" w:rsidRPr="009A1CF4" w:rsidRDefault="006513FB" w:rsidP="00205B19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Utilisation de la commande </w:t>
      </w:r>
      <w:proofErr w:type="spellStart"/>
      <w:r>
        <w:t>ipconfig</w:t>
      </w:r>
      <w:proofErr w:type="spellEnd"/>
    </w:p>
    <w:p w:rsidR="00D778DF" w:rsidRDefault="00D778DF" w:rsidP="00D778DF">
      <w:pPr>
        <w:pStyle w:val="LabSection"/>
        <w:widowControl/>
        <w:outlineLvl w:val="9"/>
      </w:pPr>
      <w:r>
        <w:t>Topologie</w:t>
      </w:r>
    </w:p>
    <w:p w:rsidR="00D778DF" w:rsidRDefault="002726EC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165FF32" wp14:editId="2C411A4C">
            <wp:extent cx="4000500" cy="2009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39" w:rsidRPr="00290239" w:rsidRDefault="00290239" w:rsidP="002576F7">
      <w:pPr>
        <w:pStyle w:val="LabSection"/>
      </w:pPr>
      <w:r>
        <w:t>Objectif</w:t>
      </w:r>
    </w:p>
    <w:p w:rsidR="00290239" w:rsidRPr="00290239" w:rsidRDefault="00290239" w:rsidP="002576F7">
      <w:pPr>
        <w:pStyle w:val="BodyTextL25"/>
      </w:pPr>
      <w:r>
        <w:t xml:space="preserve">Utiliser la commande </w:t>
      </w:r>
      <w:proofErr w:type="spellStart"/>
      <w:r>
        <w:rPr>
          <w:b/>
        </w:rPr>
        <w:t>ipconfig</w:t>
      </w:r>
      <w:proofErr w:type="spellEnd"/>
      <w:r>
        <w:t xml:space="preserve"> pour identifier une configuration incorrecte sur un ordinateur.</w:t>
      </w:r>
    </w:p>
    <w:p w:rsidR="00290239" w:rsidRPr="00290239" w:rsidRDefault="00290239" w:rsidP="002726EC">
      <w:pPr>
        <w:pStyle w:val="LabSection"/>
      </w:pPr>
      <w:r>
        <w:t>Contexte</w:t>
      </w:r>
    </w:p>
    <w:p w:rsidR="00290239" w:rsidRPr="00290239" w:rsidRDefault="00290239" w:rsidP="002576F7">
      <w:pPr>
        <w:pStyle w:val="BodyTextL25"/>
      </w:pPr>
      <w:r>
        <w:t xml:space="preserve">Le dirigeant d'une petite entreprise ne parvient pas à se connecter à Internet sur l'un des quatre ordinateurs du bureau. Ils sont tous configurés avec un adressage IP statique sur le réseau 192.168.1.0 /24. Les ordinateurs doivent être en mesure d'accéder au serveur </w:t>
      </w:r>
      <w:r w:rsidR="004405D9">
        <w:t xml:space="preserve">Web </w:t>
      </w:r>
      <w:r>
        <w:t xml:space="preserve">www.cisco.pka. Utilisez la commande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pour identifier celui qui n'est pas correctement configuré.</w:t>
      </w:r>
    </w:p>
    <w:p w:rsidR="00290239" w:rsidRPr="00290239" w:rsidRDefault="00290239" w:rsidP="00BC73C4">
      <w:pPr>
        <w:pStyle w:val="StepHead"/>
      </w:pPr>
      <w:r>
        <w:t>Vérification de la configuration</w:t>
      </w:r>
    </w:p>
    <w:p w:rsidR="00290239" w:rsidRPr="00290239" w:rsidRDefault="00290239" w:rsidP="002576F7">
      <w:pPr>
        <w:pStyle w:val="SubStepAlpha"/>
      </w:pPr>
      <w:r>
        <w:t>Accédez à l'</w:t>
      </w:r>
      <w:r>
        <w:rPr>
          <w:b/>
        </w:rPr>
        <w:t>Invite de commandes</w:t>
      </w:r>
      <w:r>
        <w:t xml:space="preserve"> sur chaque ordinateur, puis saisissez la commande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>.</w:t>
      </w:r>
    </w:p>
    <w:p w:rsidR="00290239" w:rsidRPr="00290239" w:rsidRDefault="00290239" w:rsidP="002576F7">
      <w:pPr>
        <w:pStyle w:val="SubStepAlpha"/>
      </w:pPr>
      <w:r>
        <w:t>Vérifiez l'adresse IP, le masque de sous-réseau et la passerelle par défaut configurés sur chaque ordinateur. Notez la configuration IP de chaque ordinateur pour pouvoir identifier les ordinateurs qui ne sont pas correctement configurés.</w:t>
      </w:r>
    </w:p>
    <w:p w:rsidR="00290239" w:rsidRPr="00290239" w:rsidRDefault="00290239" w:rsidP="002576F7">
      <w:pPr>
        <w:pStyle w:val="StepHead"/>
      </w:pPr>
      <w:r>
        <w:t>Rectification des erreurs de configuration</w:t>
      </w:r>
    </w:p>
    <w:p w:rsidR="00290239" w:rsidRPr="00290239" w:rsidRDefault="00290239" w:rsidP="002576F7">
      <w:pPr>
        <w:pStyle w:val="SubStepAlpha"/>
      </w:pPr>
      <w:r>
        <w:t xml:space="preserve">Sélectionnez l'ordinateur dont la configuration n'est pas correcte, puis affichez l'onglet </w:t>
      </w:r>
      <w:r>
        <w:rPr>
          <w:b/>
        </w:rPr>
        <w:t>Config</w:t>
      </w:r>
      <w:r>
        <w:t>.</w:t>
      </w:r>
    </w:p>
    <w:p w:rsidR="00290239" w:rsidRPr="00290239" w:rsidRDefault="00290239" w:rsidP="002576F7">
      <w:pPr>
        <w:pStyle w:val="SubStepAlpha"/>
      </w:pPr>
      <w:r>
        <w:t xml:space="preserve">Cliquez sur l'onglet </w:t>
      </w:r>
      <w:r>
        <w:rPr>
          <w:b/>
        </w:rPr>
        <w:t>Bureau</w:t>
      </w:r>
      <w:r>
        <w:t xml:space="preserve"> &gt; </w:t>
      </w:r>
      <w:r>
        <w:rPr>
          <w:b/>
        </w:rPr>
        <w:t>Configuration IP</w:t>
      </w:r>
      <w:r>
        <w:t xml:space="preserve"> pour corriger l'erreur de configuration.</w:t>
      </w:r>
    </w:p>
    <w:p w:rsidR="006513FB" w:rsidRPr="002576F7" w:rsidRDefault="00290239" w:rsidP="002576F7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Cliquez sur le bouton </w:t>
      </w:r>
      <w:r>
        <w:rPr>
          <w:b/>
        </w:rPr>
        <w:t>Vérifier les résultats</w:t>
      </w:r>
      <w:r>
        <w:t xml:space="preserve"> en bas de la fenêtre d'instructions pour vérifier vos résultats.</w:t>
      </w:r>
    </w:p>
    <w:sectPr w:rsidR="006513FB" w:rsidRPr="002576F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3A" w:rsidRDefault="006C143A" w:rsidP="0090659A">
      <w:pPr>
        <w:spacing w:after="0" w:line="240" w:lineRule="auto"/>
      </w:pPr>
      <w:r>
        <w:separator/>
      </w:r>
    </w:p>
    <w:p w:rsidR="006C143A" w:rsidRDefault="006C143A"/>
    <w:p w:rsidR="006C143A" w:rsidRDefault="006C143A"/>
    <w:p w:rsidR="006C143A" w:rsidRDefault="006C143A"/>
    <w:p w:rsidR="006C143A" w:rsidRDefault="006C143A"/>
    <w:p w:rsidR="006C143A" w:rsidRDefault="006C143A"/>
  </w:endnote>
  <w:endnote w:type="continuationSeparator" w:id="0">
    <w:p w:rsidR="006C143A" w:rsidRDefault="006C143A" w:rsidP="0090659A">
      <w:pPr>
        <w:spacing w:after="0" w:line="240" w:lineRule="auto"/>
      </w:pPr>
      <w:r>
        <w:continuationSeparator/>
      </w:r>
    </w:p>
    <w:p w:rsidR="006C143A" w:rsidRDefault="006C143A"/>
    <w:p w:rsidR="006C143A" w:rsidRDefault="006C143A"/>
    <w:p w:rsidR="006C143A" w:rsidRDefault="006C143A"/>
    <w:p w:rsidR="006C143A" w:rsidRDefault="006C143A"/>
    <w:p w:rsidR="006C143A" w:rsidRDefault="006C1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405D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9023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9023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405D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405D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405D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3A" w:rsidRDefault="006C143A" w:rsidP="0090659A">
      <w:pPr>
        <w:spacing w:after="0" w:line="240" w:lineRule="auto"/>
      </w:pPr>
      <w:r>
        <w:separator/>
      </w:r>
    </w:p>
    <w:p w:rsidR="006C143A" w:rsidRDefault="006C143A"/>
    <w:p w:rsidR="006C143A" w:rsidRDefault="006C143A"/>
    <w:p w:rsidR="006C143A" w:rsidRDefault="006C143A"/>
    <w:p w:rsidR="006C143A" w:rsidRDefault="006C143A"/>
    <w:p w:rsidR="006C143A" w:rsidRDefault="006C143A"/>
  </w:footnote>
  <w:footnote w:type="continuationSeparator" w:id="0">
    <w:p w:rsidR="006C143A" w:rsidRDefault="006C143A" w:rsidP="0090659A">
      <w:pPr>
        <w:spacing w:after="0" w:line="240" w:lineRule="auto"/>
      </w:pPr>
      <w:r>
        <w:continuationSeparator/>
      </w:r>
    </w:p>
    <w:p w:rsidR="006C143A" w:rsidRDefault="006C143A"/>
    <w:p w:rsidR="006C143A" w:rsidRDefault="006C143A"/>
    <w:p w:rsidR="006C143A" w:rsidRDefault="006C143A"/>
    <w:p w:rsidR="006C143A" w:rsidRDefault="006C143A"/>
    <w:p w:rsidR="006C143A" w:rsidRDefault="006C14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290239" w:rsidP="008402F2">
    <w:pPr>
      <w:pStyle w:val="PageHead"/>
    </w:pPr>
    <w:proofErr w:type="spellStart"/>
    <w:r>
      <w:t>Packet</w:t>
    </w:r>
    <w:proofErr w:type="spellEnd"/>
    <w:r>
      <w:t xml:space="preserve"> Tracer – Utilisation de la commande </w:t>
    </w:r>
    <w:proofErr w:type="spellStart"/>
    <w:r>
      <w:t>ipconfig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2AE2AB84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90675B8"/>
    <w:multiLevelType w:val="multilevel"/>
    <w:tmpl w:val="D4681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973910"/>
    <w:multiLevelType w:val="multilevel"/>
    <w:tmpl w:val="BB620F42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6D132EFD"/>
    <w:multiLevelType w:val="multilevel"/>
    <w:tmpl w:val="A0CE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8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3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3701E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434F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B19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76F7"/>
    <w:rsid w:val="00260CD4"/>
    <w:rsid w:val="002639D8"/>
    <w:rsid w:val="00265F77"/>
    <w:rsid w:val="00266C83"/>
    <w:rsid w:val="002726EC"/>
    <w:rsid w:val="002768DC"/>
    <w:rsid w:val="00290239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79A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05D9"/>
    <w:rsid w:val="00443ACE"/>
    <w:rsid w:val="00444217"/>
    <w:rsid w:val="004478F4"/>
    <w:rsid w:val="00450F7A"/>
    <w:rsid w:val="00452C6D"/>
    <w:rsid w:val="0045538B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43A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14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3F35"/>
    <w:rsid w:val="00996053"/>
    <w:rsid w:val="009A0B2F"/>
    <w:rsid w:val="009A1CF4"/>
    <w:rsid w:val="009A37D7"/>
    <w:rsid w:val="009A4E17"/>
    <w:rsid w:val="009A68DC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407E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46043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3C4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40C7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51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351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94C33-F010-42F5-AA5A-DF2BB41C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198</Words>
  <Characters>1068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6</cp:revision>
  <dcterms:created xsi:type="dcterms:W3CDTF">2016-10-10T23:04:00Z</dcterms:created>
  <dcterms:modified xsi:type="dcterms:W3CDTF">2017-04-19T07:22:00Z</dcterms:modified>
</cp:coreProperties>
</file>